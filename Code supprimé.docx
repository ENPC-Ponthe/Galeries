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EF0D" w14:textId="77777777" w:rsidR="00F65334" w:rsidRPr="00C74D2E" w:rsidRDefault="00597690">
      <w:pPr>
        <w:pStyle w:val="Titre1"/>
      </w:pPr>
      <w:r>
        <w:t>Code supprimé</w:t>
      </w:r>
    </w:p>
    <w:p w14:paraId="22DAB8F7" w14:textId="77777777" w:rsidR="00597690" w:rsidRPr="00597690" w:rsidRDefault="00597690" w:rsidP="00597690">
      <w:pPr>
        <w:rPr>
          <w:b/>
          <w:sz w:val="20"/>
        </w:rPr>
      </w:pPr>
      <w:bookmarkStart w:id="0" w:name="_GoBack"/>
      <w:r w:rsidRPr="00597690">
        <w:rPr>
          <w:b/>
          <w:sz w:val="20"/>
        </w:rPr>
        <w:t>DANS INDEX.HTML, APRÈS &lt;end carrousel slide show&gt;</w:t>
      </w:r>
    </w:p>
    <w:bookmarkEnd w:id="0"/>
    <w:p w14:paraId="3BF69D25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>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class="container background-gray-</w:t>
      </w:r>
      <w:proofErr w:type="spellStart"/>
      <w:r w:rsidRPr="00597690">
        <w:rPr>
          <w:sz w:val="20"/>
        </w:rPr>
        <w:t>lighter</w:t>
      </w:r>
      <w:proofErr w:type="spellEnd"/>
      <w:r w:rsidRPr="00597690">
        <w:rPr>
          <w:sz w:val="20"/>
        </w:rPr>
        <w:t>"&gt;</w:t>
      </w:r>
    </w:p>
    <w:p w14:paraId="7EF75DDE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</w:t>
      </w:r>
      <w:proofErr w:type="spellStart"/>
      <w:r w:rsidRPr="00597690">
        <w:rPr>
          <w:sz w:val="20"/>
        </w:rPr>
        <w:t>row</w:t>
      </w:r>
      <w:proofErr w:type="spellEnd"/>
      <w:r w:rsidRPr="00597690">
        <w:rPr>
          <w:sz w:val="20"/>
        </w:rPr>
        <w:t xml:space="preserve"> margin-vert-40"&gt;</w:t>
      </w:r>
    </w:p>
    <w:p w14:paraId="72D90E26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class="col-md-4"&gt;</w:t>
      </w:r>
    </w:p>
    <w:p w14:paraId="0C00B56E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class="col-md-4"&gt;</w:t>
      </w:r>
    </w:p>
    <w:p w14:paraId="123CE68D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i</w:t>
      </w:r>
      <w:proofErr w:type="gramEnd"/>
      <w:r w:rsidRPr="00597690">
        <w:rPr>
          <w:sz w:val="20"/>
        </w:rPr>
        <w:t xml:space="preserve"> class="fa-</w:t>
      </w:r>
      <w:proofErr w:type="spellStart"/>
      <w:r w:rsidRPr="00597690">
        <w:rPr>
          <w:sz w:val="20"/>
        </w:rPr>
        <w:t>clock</w:t>
      </w:r>
      <w:proofErr w:type="spellEnd"/>
      <w:r w:rsidRPr="00597690">
        <w:rPr>
          <w:sz w:val="20"/>
        </w:rPr>
        <w:t xml:space="preserve">-o fa-5x </w:t>
      </w:r>
      <w:proofErr w:type="spellStart"/>
      <w:r w:rsidRPr="00597690">
        <w:rPr>
          <w:sz w:val="20"/>
        </w:rPr>
        <w:t>color-primary</w:t>
      </w:r>
      <w:proofErr w:type="spellEnd"/>
      <w:r w:rsidRPr="00597690">
        <w:rPr>
          <w:sz w:val="20"/>
        </w:rPr>
        <w:t>"&gt;&lt;/i&gt;</w:t>
      </w:r>
    </w:p>
    <w:p w14:paraId="45655B6E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&lt;/div&gt;</w:t>
      </w:r>
    </w:p>
    <w:p w14:paraId="5C716B3E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class="col-md-8"&gt;</w:t>
      </w:r>
    </w:p>
    <w:p w14:paraId="062C1307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h</w:t>
      </w:r>
      <w:proofErr w:type="gramEnd"/>
      <w:r w:rsidRPr="00597690">
        <w:rPr>
          <w:sz w:val="20"/>
        </w:rPr>
        <w:t>2 class="margin-top-5 margin-bottom-0"&gt;3,474.5&lt;/h2&gt;</w:t>
      </w:r>
    </w:p>
    <w:p w14:paraId="63E29D6D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p</w:t>
      </w:r>
      <w:proofErr w:type="gramEnd"/>
      <w:r w:rsidRPr="00597690">
        <w:rPr>
          <w:sz w:val="20"/>
        </w:rPr>
        <w:t>&gt;WORKING HOURS&lt;/p&gt;</w:t>
      </w:r>
    </w:p>
    <w:p w14:paraId="07BE4D0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&lt;/div&gt;</w:t>
      </w:r>
    </w:p>
    <w:p w14:paraId="2A9E6EC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&lt;/div&gt;</w:t>
      </w:r>
    </w:p>
    <w:p w14:paraId="1B0D4CBF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class="col-md-4"&gt;</w:t>
      </w:r>
    </w:p>
    <w:p w14:paraId="6845FD8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class="col-md-4"&gt;</w:t>
      </w:r>
    </w:p>
    <w:p w14:paraId="601CCC9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i</w:t>
      </w:r>
      <w:proofErr w:type="gramEnd"/>
      <w:r w:rsidRPr="00597690">
        <w:rPr>
          <w:sz w:val="20"/>
        </w:rPr>
        <w:t xml:space="preserve"> class="fa-</w:t>
      </w:r>
      <w:proofErr w:type="spellStart"/>
      <w:r w:rsidRPr="00597690">
        <w:rPr>
          <w:sz w:val="20"/>
        </w:rPr>
        <w:t>tachometer</w:t>
      </w:r>
      <w:proofErr w:type="spellEnd"/>
      <w:r w:rsidRPr="00597690">
        <w:rPr>
          <w:sz w:val="20"/>
        </w:rPr>
        <w:t xml:space="preserve"> fa-5x </w:t>
      </w:r>
      <w:proofErr w:type="spellStart"/>
      <w:r w:rsidRPr="00597690">
        <w:rPr>
          <w:sz w:val="20"/>
        </w:rPr>
        <w:t>color-primary</w:t>
      </w:r>
      <w:proofErr w:type="spellEnd"/>
      <w:r w:rsidRPr="00597690">
        <w:rPr>
          <w:sz w:val="20"/>
        </w:rPr>
        <w:t>"&gt;&lt;/i&gt;</w:t>
      </w:r>
    </w:p>
    <w:p w14:paraId="4BE253F7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&lt;/div&gt;</w:t>
      </w:r>
    </w:p>
    <w:p w14:paraId="44BBF5A9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class="col-md-8"&gt;</w:t>
      </w:r>
    </w:p>
    <w:p w14:paraId="79CC2072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h</w:t>
      </w:r>
      <w:proofErr w:type="gramEnd"/>
      <w:r w:rsidRPr="00597690">
        <w:rPr>
          <w:sz w:val="20"/>
        </w:rPr>
        <w:t>2 class="margin-top-5 margin-bottom-0"&gt;3,474.5&lt;/h2&gt;</w:t>
      </w:r>
    </w:p>
    <w:p w14:paraId="27059D44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p</w:t>
      </w:r>
      <w:proofErr w:type="gramEnd"/>
      <w:r w:rsidRPr="00597690">
        <w:rPr>
          <w:sz w:val="20"/>
        </w:rPr>
        <w:t>&gt;WORKING HOURS&lt;/p&gt;</w:t>
      </w:r>
    </w:p>
    <w:p w14:paraId="1D6F0A41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&lt;/div&gt;</w:t>
      </w:r>
    </w:p>
    <w:p w14:paraId="47E91D34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&lt;/div&gt;</w:t>
      </w:r>
    </w:p>
    <w:p w14:paraId="55123991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class="col-md-4"&gt;</w:t>
      </w:r>
    </w:p>
    <w:p w14:paraId="37375C2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class="col-md-4"&gt;</w:t>
      </w:r>
    </w:p>
    <w:p w14:paraId="61D7DE6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i</w:t>
      </w:r>
      <w:proofErr w:type="gramEnd"/>
      <w:r w:rsidRPr="00597690">
        <w:rPr>
          <w:sz w:val="20"/>
        </w:rPr>
        <w:t xml:space="preserve"> class="fa-</w:t>
      </w:r>
      <w:proofErr w:type="spellStart"/>
      <w:r w:rsidRPr="00597690">
        <w:rPr>
          <w:sz w:val="20"/>
        </w:rPr>
        <w:t>users</w:t>
      </w:r>
      <w:proofErr w:type="spellEnd"/>
      <w:r w:rsidRPr="00597690">
        <w:rPr>
          <w:sz w:val="20"/>
        </w:rPr>
        <w:t xml:space="preserve"> fa-5x </w:t>
      </w:r>
      <w:proofErr w:type="spellStart"/>
      <w:r w:rsidRPr="00597690">
        <w:rPr>
          <w:sz w:val="20"/>
        </w:rPr>
        <w:t>color-primary</w:t>
      </w:r>
      <w:proofErr w:type="spellEnd"/>
      <w:r w:rsidRPr="00597690">
        <w:rPr>
          <w:sz w:val="20"/>
        </w:rPr>
        <w:t>"&gt;&lt;/i&gt;</w:t>
      </w:r>
    </w:p>
    <w:p w14:paraId="317CB84A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&lt;/div&gt;</w:t>
      </w:r>
    </w:p>
    <w:p w14:paraId="18B6CDAB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</w:t>
      </w:r>
      <w:proofErr w:type="gramStart"/>
      <w:r w:rsidRPr="00597690">
        <w:rPr>
          <w:sz w:val="20"/>
        </w:rPr>
        <w:t>div</w:t>
      </w:r>
      <w:proofErr w:type="gramEnd"/>
      <w:r w:rsidRPr="00597690">
        <w:rPr>
          <w:sz w:val="20"/>
        </w:rPr>
        <w:t xml:space="preserve"> class="col-md-8"&gt;</w:t>
      </w:r>
    </w:p>
    <w:p w14:paraId="37FCEA58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h</w:t>
      </w:r>
      <w:proofErr w:type="gramEnd"/>
      <w:r w:rsidRPr="00597690">
        <w:rPr>
          <w:sz w:val="20"/>
        </w:rPr>
        <w:t>2 class="margin-top-5 margin-bottom-0"&gt;3,474.5&lt;/h2&gt;</w:t>
      </w:r>
    </w:p>
    <w:p w14:paraId="7CB707E8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    &lt;</w:t>
      </w:r>
      <w:proofErr w:type="gramStart"/>
      <w:r w:rsidRPr="00597690">
        <w:rPr>
          <w:sz w:val="20"/>
        </w:rPr>
        <w:t>p</w:t>
      </w:r>
      <w:proofErr w:type="gramEnd"/>
      <w:r w:rsidRPr="00597690">
        <w:rPr>
          <w:sz w:val="20"/>
        </w:rPr>
        <w:t>&gt;WORKING HOURS&lt;/p&gt;</w:t>
      </w:r>
    </w:p>
    <w:p w14:paraId="14B75C99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    &lt;/div&gt;</w:t>
      </w:r>
    </w:p>
    <w:p w14:paraId="5968233C" w14:textId="77777777" w:rsidR="00597690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    &lt;/div&gt;</w:t>
      </w:r>
    </w:p>
    <w:p w14:paraId="0B1CA3D8" w14:textId="77777777" w:rsidR="00F65334" w:rsidRPr="00597690" w:rsidRDefault="00597690" w:rsidP="00597690">
      <w:pPr>
        <w:rPr>
          <w:sz w:val="20"/>
        </w:rPr>
      </w:pPr>
      <w:r w:rsidRPr="00597690">
        <w:rPr>
          <w:sz w:val="20"/>
        </w:rPr>
        <w:t xml:space="preserve">                    &lt;/div&gt;</w:t>
      </w:r>
    </w:p>
    <w:sectPr w:rsidR="00F65334" w:rsidRPr="0059769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A0903" w14:textId="77777777" w:rsidR="008E6E00" w:rsidRDefault="008E6E00">
      <w:r>
        <w:separator/>
      </w:r>
    </w:p>
    <w:p w14:paraId="6A487228" w14:textId="77777777" w:rsidR="008E6E00" w:rsidRDefault="008E6E00"/>
  </w:endnote>
  <w:endnote w:type="continuationSeparator" w:id="0">
    <w:p w14:paraId="3E7E751A" w14:textId="77777777" w:rsidR="008E6E00" w:rsidRDefault="008E6E00">
      <w:r>
        <w:continuationSeparator/>
      </w:r>
    </w:p>
    <w:p w14:paraId="145F2F5B" w14:textId="77777777" w:rsidR="008E6E00" w:rsidRDefault="008E6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444D1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6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E61D5" w14:textId="77777777" w:rsidR="008E6E00" w:rsidRDefault="008E6E00">
      <w:r>
        <w:separator/>
      </w:r>
    </w:p>
    <w:p w14:paraId="6CBC0404" w14:textId="77777777" w:rsidR="008E6E00" w:rsidRDefault="008E6E00"/>
  </w:footnote>
  <w:footnote w:type="continuationSeparator" w:id="0">
    <w:p w14:paraId="1977905F" w14:textId="77777777" w:rsidR="008E6E00" w:rsidRDefault="008E6E00">
      <w:r>
        <w:continuationSeparator/>
      </w:r>
    </w:p>
    <w:p w14:paraId="1AEA4B4E" w14:textId="77777777" w:rsidR="008E6E00" w:rsidRDefault="008E6E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90"/>
    <w:rsid w:val="001C74E7"/>
    <w:rsid w:val="00597690"/>
    <w:rsid w:val="00794594"/>
    <w:rsid w:val="008E6E00"/>
    <w:rsid w:val="00B5435F"/>
    <w:rsid w:val="00BB75AB"/>
    <w:rsid w:val="00C74D2E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A5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nes/Library/Containers/com.microsoft.Word/Data/Library/Caches/1036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61"/>
    <w:rsid w:val="00A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CB3EC5753BCE4D868EC74672F86254">
    <w:name w:val="97CB3EC5753BCE4D868EC74672F86254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fr-FR"/>
    </w:rPr>
  </w:style>
  <w:style w:type="paragraph" w:customStyle="1" w:styleId="D92FC3199DF2ED46B9A4A04BB7EE2698">
    <w:name w:val="D92FC3199DF2ED46B9A4A04BB7EE2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2</TotalTime>
  <Pages>1</Pages>
  <Words>245</Words>
  <Characters>1352</Characters>
  <Application>Microsoft Macintosh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2017-11-21T12:07:00Z</dcterms:created>
  <dcterms:modified xsi:type="dcterms:W3CDTF">2017-11-21T12:09:00Z</dcterms:modified>
</cp:coreProperties>
</file>